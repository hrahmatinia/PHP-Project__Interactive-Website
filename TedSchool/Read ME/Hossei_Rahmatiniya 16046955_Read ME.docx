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9FFE6EF" w14:textId="77777777" w:rsidTr="00B71F7C">
        <w:trPr>
          <w:trHeight w:hRule="exact" w:val="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493EEE" w14:textId="05A235E6" w:rsidR="00692703" w:rsidRPr="00CF1A49" w:rsidRDefault="00692703" w:rsidP="00B71F7C">
            <w:pPr>
              <w:pStyle w:val="ContactInfo"/>
              <w:jc w:val="left"/>
            </w:pPr>
          </w:p>
        </w:tc>
      </w:tr>
      <w:tr w:rsidR="005579C9" w:rsidRPr="00CF1A49" w14:paraId="66173FF0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4B3AB0" w14:textId="77777777" w:rsidR="005579C9" w:rsidRDefault="005579C9" w:rsidP="005579C9"/>
        </w:tc>
      </w:tr>
    </w:tbl>
    <w:p w14:paraId="590F13E1" w14:textId="0D96D0FD" w:rsidR="005579C9" w:rsidRDefault="00B71F7C" w:rsidP="00B71F7C">
      <w:pPr>
        <w:pStyle w:val="Header"/>
        <w:spacing w:line="480" w:lineRule="auto"/>
      </w:pPr>
      <w:r>
        <w:t>Dear Marie,</w:t>
      </w:r>
    </w:p>
    <w:p w14:paraId="6DDC2A3D" w14:textId="77777777" w:rsidR="00B71F7C" w:rsidRPr="005579C9" w:rsidRDefault="00B71F7C" w:rsidP="00B71F7C">
      <w:pPr>
        <w:pStyle w:val="Header"/>
        <w:spacing w:line="480" w:lineRule="auto"/>
        <w:jc w:val="both"/>
      </w:pPr>
    </w:p>
    <w:p w14:paraId="6DDF7948" w14:textId="2347E95A" w:rsidR="005E1C3B" w:rsidRDefault="00937B3F" w:rsidP="00B71F7C">
      <w:pPr>
        <w:spacing w:line="480" w:lineRule="auto"/>
        <w:jc w:val="both"/>
      </w:pPr>
      <w:r>
        <w:t>First,</w:t>
      </w:r>
      <w:r w:rsidR="00B71F7C">
        <w:t xml:space="preserve"> please</w:t>
      </w:r>
      <w:r>
        <w:t xml:space="preserve"> accept my heartfelt gratitude for all your help, support</w:t>
      </w:r>
      <w:r w:rsidR="00B71F7C">
        <w:t>,</w:t>
      </w:r>
      <w:r>
        <w:t xml:space="preserve"> and motivation.</w:t>
      </w:r>
      <w:r w:rsidR="00B71F7C">
        <w:t xml:space="preserve"> </w:t>
      </w:r>
      <w:r>
        <w:t>You are so helpful,</w:t>
      </w:r>
      <w:r w:rsidR="00B71F7C">
        <w:t xml:space="preserve"> </w:t>
      </w:r>
      <w:r>
        <w:t>kind</w:t>
      </w:r>
      <w:r w:rsidR="00B71F7C">
        <w:t>,</w:t>
      </w:r>
      <w:r>
        <w:t xml:space="preserve"> and generous with your time and energy.</w:t>
      </w:r>
      <w:r w:rsidR="00B71F7C">
        <w:t xml:space="preserve"> </w:t>
      </w:r>
      <w:r w:rsidR="005E1C3B">
        <w:t>T</w:t>
      </w:r>
      <w:r>
        <w:t>hank you for being an excellent supervisor and tutor.</w:t>
      </w:r>
      <w:r w:rsidR="00B71F7C">
        <w:t xml:space="preserve"> </w:t>
      </w:r>
      <w:r w:rsidR="005E1C3B">
        <w:t>I</w:t>
      </w:r>
      <w:r>
        <w:t xml:space="preserve"> just wanted to let you know how much I </w:t>
      </w:r>
      <w:r w:rsidR="005E1C3B">
        <w:t>appreciate you as my tutor.</w:t>
      </w:r>
    </w:p>
    <w:p w14:paraId="7FE83C5F" w14:textId="6A3590DC" w:rsidR="005E1C3B" w:rsidRDefault="005E1C3B" w:rsidP="00B71F7C">
      <w:pPr>
        <w:spacing w:line="480" w:lineRule="auto"/>
        <w:jc w:val="both"/>
      </w:pPr>
      <w:r>
        <w:t xml:space="preserve">I have done my best to finish this </w:t>
      </w:r>
      <w:r w:rsidR="00B71F7C">
        <w:t>project. Apart</w:t>
      </w:r>
      <w:r>
        <w:t xml:space="preserve"> from Cookie</w:t>
      </w:r>
      <w:r w:rsidR="00B71F7C">
        <w:t xml:space="preserve">; </w:t>
      </w:r>
      <w:r>
        <w:t>I have tried to do everything that you mentioned.</w:t>
      </w:r>
      <w:r w:rsidR="00B71F7C">
        <w:t xml:space="preserve"> I</w:t>
      </w:r>
      <w:r>
        <w:t xml:space="preserve"> have now</w:t>
      </w:r>
      <w:r w:rsidR="00B71F7C">
        <w:t>,</w:t>
      </w:r>
      <w:r>
        <w:t xml:space="preserve"> </w:t>
      </w:r>
      <w:r w:rsidR="00B71F7C">
        <w:t xml:space="preserve">a </w:t>
      </w:r>
      <w:r>
        <w:t>practice Key in each section</w:t>
      </w:r>
      <w:r w:rsidR="00B71F7C">
        <w:t>.</w:t>
      </w:r>
      <w:r>
        <w:t xml:space="preserve"> which user can go to an editor</w:t>
      </w:r>
      <w:r w:rsidR="00B71F7C">
        <w:t>,</w:t>
      </w:r>
      <w:r>
        <w:t xml:space="preserve"> and </w:t>
      </w:r>
      <w:proofErr w:type="gramStart"/>
      <w:r w:rsidR="00B71F7C">
        <w:t>practice.</w:t>
      </w:r>
      <w:proofErr w:type="gramEnd"/>
      <w:r w:rsidR="00B71F7C">
        <w:t xml:space="preserve"> I</w:t>
      </w:r>
      <w:r>
        <w:t xml:space="preserve"> have also added a quiz at the end of the </w:t>
      </w:r>
      <w:r w:rsidR="00B71F7C">
        <w:t>chapter. The quiz will be opened in a new tab, so you still are in the web page. It</w:t>
      </w:r>
      <w:r>
        <w:t xml:space="preserve"> has only 15 </w:t>
      </w:r>
      <w:r w:rsidR="00B71F7C">
        <w:t>questions. However,</w:t>
      </w:r>
      <w:r>
        <w:t xml:space="preserve"> I have added a simple admin page which user have to login to,</w:t>
      </w:r>
      <w:r w:rsidR="00B71F7C">
        <w:t xml:space="preserve"> </w:t>
      </w:r>
      <w:r>
        <w:t xml:space="preserve">first and then he/she </w:t>
      </w:r>
      <w:r w:rsidR="00B71F7C">
        <w:t>can</w:t>
      </w:r>
      <w:r>
        <w:t xml:space="preserve"> add or delete questions.</w:t>
      </w:r>
      <w:r w:rsidR="00B71F7C">
        <w:t xml:space="preserve"> F</w:t>
      </w:r>
      <w:r>
        <w:t>or now</w:t>
      </w:r>
      <w:r w:rsidR="00B71F7C">
        <w:t>,</w:t>
      </w:r>
      <w:r>
        <w:t xml:space="preserve"> I have added only one admin into </w:t>
      </w:r>
      <w:r w:rsidR="00B71F7C">
        <w:t xml:space="preserve">the </w:t>
      </w:r>
      <w:r>
        <w:t>database (username: Admin, Pass: Admin</w:t>
      </w:r>
      <w:r w:rsidR="00B71F7C">
        <w:t>). there</w:t>
      </w:r>
      <w:r>
        <w:t xml:space="preserve"> is a login </w:t>
      </w:r>
      <w:r w:rsidR="00B71F7C">
        <w:t>system. User</w:t>
      </w:r>
      <w:r>
        <w:t xml:space="preserve"> can register first and then log in.</w:t>
      </w:r>
      <w:r w:rsidR="00B71F7C">
        <w:t xml:space="preserve"> I</w:t>
      </w:r>
      <w:r>
        <w:t xml:space="preserve"> have tried to briefly </w:t>
      </w:r>
      <w:r w:rsidR="00B71F7C">
        <w:t>explain</w:t>
      </w:r>
      <w:r>
        <w:t xml:space="preserve"> </w:t>
      </w:r>
      <w:r w:rsidR="00B71F7C">
        <w:t>whatever</w:t>
      </w:r>
      <w:r>
        <w:t xml:space="preserve"> I </w:t>
      </w:r>
      <w:r w:rsidR="00B71F7C">
        <w:t>could. I</w:t>
      </w:r>
      <w:r>
        <w:t xml:space="preserve"> do apologize if you m</w:t>
      </w:r>
      <w:r w:rsidR="00B71F7C">
        <w:t>ight</w:t>
      </w:r>
      <w:r>
        <w:t xml:space="preserve"> think the quality of lessons </w:t>
      </w:r>
      <w:r w:rsidR="00B71F7C">
        <w:t>i</w:t>
      </w:r>
      <w:bookmarkStart w:id="0" w:name="_GoBack"/>
      <w:bookmarkEnd w:id="0"/>
      <w:r w:rsidR="00B71F7C">
        <w:t>s</w:t>
      </w:r>
      <w:r>
        <w:t xml:space="preserve"> not up to scratch.</w:t>
      </w:r>
    </w:p>
    <w:p w14:paraId="24B5A49A" w14:textId="546E0D41" w:rsidR="005E1C3B" w:rsidRDefault="005E1C3B" w:rsidP="00B71F7C">
      <w:pPr>
        <w:spacing w:line="480" w:lineRule="auto"/>
        <w:jc w:val="both"/>
      </w:pPr>
      <w:r>
        <w:t xml:space="preserve">If </w:t>
      </w:r>
      <w:r w:rsidR="00B71F7C">
        <w:t xml:space="preserve">the </w:t>
      </w:r>
      <w:r>
        <w:t>user pres</w:t>
      </w:r>
      <w:r w:rsidR="00B71F7C">
        <w:t>se</w:t>
      </w:r>
      <w:r>
        <w:t xml:space="preserve">s </w:t>
      </w:r>
      <w:r w:rsidR="00B71F7C">
        <w:t xml:space="preserve">the </w:t>
      </w:r>
      <w:r>
        <w:t>logout button,</w:t>
      </w:r>
      <w:r w:rsidR="00B71F7C">
        <w:t xml:space="preserve"> </w:t>
      </w:r>
      <w:r>
        <w:t xml:space="preserve">it goes back to </w:t>
      </w:r>
      <w:r w:rsidR="00B71F7C">
        <w:t xml:space="preserve">the </w:t>
      </w:r>
      <w:r>
        <w:t>index page,</w:t>
      </w:r>
      <w:r w:rsidR="00B71F7C">
        <w:t xml:space="preserve"> </w:t>
      </w:r>
      <w:r>
        <w:t xml:space="preserve">which they </w:t>
      </w:r>
      <w:r w:rsidR="00B71F7C">
        <w:t>must</w:t>
      </w:r>
      <w:r>
        <w:t xml:space="preserve"> sign in </w:t>
      </w:r>
      <w:r w:rsidR="00B71F7C">
        <w:t>again. I</w:t>
      </w:r>
      <w:r>
        <w:t xml:space="preserve"> have checked all the links are working.</w:t>
      </w:r>
    </w:p>
    <w:p w14:paraId="1CAA1EA4" w14:textId="076D80D9" w:rsidR="005E1C3B" w:rsidRDefault="005E1C3B" w:rsidP="00B71F7C">
      <w:pPr>
        <w:spacing w:line="480" w:lineRule="auto"/>
        <w:jc w:val="both"/>
      </w:pPr>
      <w:r>
        <w:t xml:space="preserve">Dou to php problem that I had explained </w:t>
      </w:r>
      <w:r w:rsidR="00B71F7C">
        <w:t>briefly</w:t>
      </w:r>
      <w:r>
        <w:t xml:space="preserve"> for you the other day,</w:t>
      </w:r>
      <w:r w:rsidR="00B71F7C">
        <w:t xml:space="preserve"> </w:t>
      </w:r>
      <w:r>
        <w:t>I am now teaching JavaScript.</w:t>
      </w:r>
    </w:p>
    <w:p w14:paraId="0891167A" w14:textId="5BA9E210" w:rsidR="005E1C3B" w:rsidRDefault="005E1C3B" w:rsidP="00B71F7C">
      <w:pPr>
        <w:spacing w:line="480" w:lineRule="auto"/>
        <w:jc w:val="both"/>
      </w:pPr>
      <w:r>
        <w:t xml:space="preserve">For </w:t>
      </w:r>
      <w:r w:rsidR="00B71F7C">
        <w:t>PhpMyAdmin,</w:t>
      </w:r>
      <w:r>
        <w:t xml:space="preserve"> the user is: “root” .no password. </w:t>
      </w:r>
      <w:r w:rsidR="00B71F7C">
        <w:t>The d</w:t>
      </w:r>
      <w:r>
        <w:t>atabase is: “</w:t>
      </w:r>
      <w:proofErr w:type="spellStart"/>
      <w:r>
        <w:t>tedschool</w:t>
      </w:r>
      <w:proofErr w:type="spellEnd"/>
      <w:r w:rsidR="00B71F7C">
        <w:t>.”</w:t>
      </w:r>
    </w:p>
    <w:p w14:paraId="06C15585" w14:textId="78C2252F" w:rsidR="00B71F7C" w:rsidRDefault="00B71F7C" w:rsidP="00B71F7C">
      <w:pPr>
        <w:spacing w:line="480" w:lineRule="auto"/>
        <w:jc w:val="both"/>
      </w:pPr>
      <w:r>
        <w:t>I believe I have mentioned everything now. If I missed anything or you need me to explain the code. Please let me know.</w:t>
      </w:r>
    </w:p>
    <w:p w14:paraId="40A18D00" w14:textId="7FD2CB94" w:rsidR="00B71F7C" w:rsidRDefault="00B71F7C" w:rsidP="00B71F7C">
      <w:pPr>
        <w:spacing w:line="480" w:lineRule="auto"/>
        <w:jc w:val="both"/>
      </w:pPr>
      <w:r>
        <w:t>Best regard.</w:t>
      </w:r>
    </w:p>
    <w:p w14:paraId="54D8DFDB" w14:textId="1A836FE2" w:rsidR="00B71F7C" w:rsidRDefault="00B71F7C" w:rsidP="00B71F7C">
      <w:pPr>
        <w:spacing w:line="480" w:lineRule="auto"/>
        <w:jc w:val="both"/>
      </w:pPr>
      <w:r>
        <w:t>Hossein Rahmatinia</w:t>
      </w:r>
    </w:p>
    <w:p w14:paraId="18D04ADB" w14:textId="6ACBEA98" w:rsidR="00B71F7C" w:rsidRPr="006E1507" w:rsidRDefault="00B71F7C" w:rsidP="00B71F7C">
      <w:pPr>
        <w:spacing w:line="480" w:lineRule="auto"/>
        <w:jc w:val="both"/>
      </w:pPr>
      <w:r>
        <w:t>Email: 16046955@stu.mmu.ac.uk</w:t>
      </w:r>
    </w:p>
    <w:sectPr w:rsidR="00B71F7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08E20" w14:textId="77777777" w:rsidR="00710C07" w:rsidRDefault="00710C07" w:rsidP="0068194B">
      <w:r>
        <w:separator/>
      </w:r>
    </w:p>
    <w:p w14:paraId="2B692297" w14:textId="77777777" w:rsidR="00710C07" w:rsidRDefault="00710C07"/>
    <w:p w14:paraId="7B60C0D6" w14:textId="77777777" w:rsidR="00710C07" w:rsidRDefault="00710C07"/>
  </w:endnote>
  <w:endnote w:type="continuationSeparator" w:id="0">
    <w:p w14:paraId="35CD59AF" w14:textId="77777777" w:rsidR="00710C07" w:rsidRDefault="00710C07" w:rsidP="0068194B">
      <w:r>
        <w:continuationSeparator/>
      </w:r>
    </w:p>
    <w:p w14:paraId="21F64D37" w14:textId="77777777" w:rsidR="00710C07" w:rsidRDefault="00710C07"/>
    <w:p w14:paraId="00FD0B21" w14:textId="77777777" w:rsidR="00710C07" w:rsidRDefault="00710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7FBB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A75D4" w14:textId="77777777" w:rsidR="00710C07" w:rsidRDefault="00710C07" w:rsidP="0068194B">
      <w:r>
        <w:separator/>
      </w:r>
    </w:p>
    <w:p w14:paraId="1166EE68" w14:textId="77777777" w:rsidR="00710C07" w:rsidRDefault="00710C07"/>
    <w:p w14:paraId="34D4BB96" w14:textId="77777777" w:rsidR="00710C07" w:rsidRDefault="00710C07"/>
  </w:footnote>
  <w:footnote w:type="continuationSeparator" w:id="0">
    <w:p w14:paraId="42D62D0D" w14:textId="77777777" w:rsidR="00710C07" w:rsidRDefault="00710C07" w:rsidP="0068194B">
      <w:r>
        <w:continuationSeparator/>
      </w:r>
    </w:p>
    <w:p w14:paraId="2D8B2DF5" w14:textId="77777777" w:rsidR="00710C07" w:rsidRDefault="00710C07"/>
    <w:p w14:paraId="4F6EC880" w14:textId="77777777" w:rsidR="00710C07" w:rsidRDefault="00710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0654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7B8C34" wp14:editId="48BE63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20318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MDY1NTA3NzMzMzZT0lEKTi0uzszPAykwrAUAQts8MSwAAAA="/>
  </w:docVars>
  <w:rsids>
    <w:rsidRoot w:val="00937B3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E1C3B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0C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B3F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1F7C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D8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ahm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2020-02-21T18:32:00Z</dcterms:created>
  <dcterms:modified xsi:type="dcterms:W3CDTF">2020-02-21T19:08:00Z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